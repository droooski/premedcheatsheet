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889"/>
        <w:tblW w:w="500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3496"/>
        <w:gridCol w:w="374"/>
        <w:gridCol w:w="269"/>
        <w:gridCol w:w="6661"/>
      </w:tblGrid>
      <w:tr w:rsidR="001B2ABD" w14:paraId="1E66A5CE" w14:textId="77777777" w:rsidTr="008E1F20">
        <w:trPr>
          <w:trHeight w:val="68"/>
        </w:trPr>
        <w:tc>
          <w:tcPr>
            <w:tcW w:w="3496" w:type="dxa"/>
            <w:vAlign w:val="bottom"/>
          </w:tcPr>
          <w:p w14:paraId="10F29B3F" w14:textId="77777777" w:rsidR="00021274" w:rsidRPr="008E1F20" w:rsidRDefault="00021274" w:rsidP="00CD1F05">
            <w:pPr>
              <w:pStyle w:val="Heading3"/>
              <w:rPr>
                <w:color w:val="auto"/>
                <w:sz w:val="28"/>
                <w:szCs w:val="28"/>
              </w:rPr>
            </w:pPr>
            <w:r w:rsidRPr="008E1F20">
              <w:rPr>
                <w:color w:val="auto"/>
                <w:sz w:val="28"/>
                <w:szCs w:val="28"/>
              </w:rPr>
              <w:t>contact</w:t>
            </w:r>
          </w:p>
          <w:p w14:paraId="460580D0" w14:textId="38250ABE" w:rsidR="00EC3D3D" w:rsidRPr="008E1F20" w:rsidRDefault="00EC3D3D" w:rsidP="00EC3D3D">
            <w:pPr>
              <w:rPr>
                <w:sz w:val="20"/>
                <w:szCs w:val="20"/>
              </w:rPr>
            </w:pPr>
            <w:r w:rsidRPr="008E1F20">
              <w:rPr>
                <w:sz w:val="20"/>
                <w:szCs w:val="20"/>
              </w:rPr>
              <w:t xml:space="preserve">Phone: </w:t>
            </w:r>
            <w:r w:rsidR="008043AB">
              <w:rPr>
                <w:sz w:val="20"/>
                <w:szCs w:val="20"/>
              </w:rPr>
              <w:t>_______</w:t>
            </w:r>
            <w:r w:rsidRPr="008E1F20">
              <w:rPr>
                <w:sz w:val="20"/>
                <w:szCs w:val="20"/>
              </w:rPr>
              <w:t xml:space="preserve">                   </w:t>
            </w:r>
          </w:p>
          <w:p w14:paraId="5C2B8566" w14:textId="596C0F57" w:rsidR="00EC3D3D" w:rsidRPr="008E1F20" w:rsidRDefault="00EC3D3D" w:rsidP="00EC3D3D">
            <w:pPr>
              <w:rPr>
                <w:rStyle w:val="Hyperlink"/>
                <w:sz w:val="20"/>
                <w:szCs w:val="20"/>
              </w:rPr>
            </w:pPr>
            <w:r w:rsidRPr="008E1F20">
              <w:rPr>
                <w:sz w:val="20"/>
                <w:szCs w:val="20"/>
              </w:rPr>
              <w:t xml:space="preserve">Email: </w:t>
            </w:r>
            <w:hyperlink r:id="rId8" w:history="1">
              <w:r w:rsidR="008043AB">
                <w:rPr>
                  <w:rStyle w:val="Hyperlink"/>
                  <w:sz w:val="20"/>
                  <w:szCs w:val="20"/>
                </w:rPr>
                <w:t>_______</w:t>
              </w:r>
            </w:hyperlink>
          </w:p>
          <w:p w14:paraId="299EA953" w14:textId="331F6034" w:rsidR="001B2ABD" w:rsidRDefault="001B2ABD" w:rsidP="00CD1F05">
            <w:pPr>
              <w:tabs>
                <w:tab w:val="left" w:pos="990"/>
              </w:tabs>
            </w:pPr>
          </w:p>
        </w:tc>
        <w:tc>
          <w:tcPr>
            <w:tcW w:w="643" w:type="dxa"/>
            <w:gridSpan w:val="2"/>
          </w:tcPr>
          <w:p w14:paraId="46D28BB3" w14:textId="77777777" w:rsidR="001B2ABD" w:rsidRDefault="001B2ABD" w:rsidP="00CD1F05">
            <w:pPr>
              <w:tabs>
                <w:tab w:val="left" w:pos="990"/>
              </w:tabs>
            </w:pPr>
          </w:p>
        </w:tc>
        <w:tc>
          <w:tcPr>
            <w:tcW w:w="6661" w:type="dxa"/>
            <w:vAlign w:val="bottom"/>
          </w:tcPr>
          <w:p w14:paraId="0CED3967" w14:textId="3CAC0C21" w:rsidR="00EC3D3D" w:rsidRPr="00CD1F05" w:rsidRDefault="008043AB" w:rsidP="00EC3D3D">
            <w:pPr>
              <w:pStyle w:val="Title"/>
              <w:rPr>
                <w:szCs w:val="96"/>
              </w:rPr>
            </w:pPr>
            <w:r>
              <w:rPr>
                <w:szCs w:val="96"/>
              </w:rPr>
              <w:t>Your name</w:t>
            </w:r>
          </w:p>
          <w:p w14:paraId="164634DC" w14:textId="10DA9934" w:rsidR="00880999" w:rsidRPr="000A50B5" w:rsidRDefault="00880999" w:rsidP="00CD1F05"/>
        </w:tc>
      </w:tr>
      <w:tr w:rsidR="001B2ABD" w14:paraId="60198CD4" w14:textId="77777777" w:rsidTr="008E1F20">
        <w:trPr>
          <w:trHeight w:val="270"/>
        </w:trPr>
        <w:tc>
          <w:tcPr>
            <w:tcW w:w="3870" w:type="dxa"/>
            <w:gridSpan w:val="2"/>
          </w:tcPr>
          <w:p w14:paraId="6FA827FD" w14:textId="2112F8DE" w:rsidR="007F2A21" w:rsidRDefault="007F2A21" w:rsidP="00CD1F05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sz w:val="24"/>
                <w:szCs w:val="24"/>
                <w:u w:val="single"/>
              </w:rPr>
              <w:id w:val="-1598402503"/>
              <w:placeholder>
                <w:docPart w:val="F17742B48F6242C3B11DCF1B634AC9A5"/>
              </w:placeholder>
              <w15:appearance w15:val="hidden"/>
            </w:sdtPr>
            <w:sdtEndPr>
              <w:rPr>
                <w:color w:val="auto"/>
                <w:sz w:val="28"/>
                <w:szCs w:val="28"/>
                <w:u w:val="none"/>
              </w:rPr>
            </w:sdtEndPr>
            <w:sdtContent>
              <w:p w14:paraId="7C486C68" w14:textId="14F14BF5" w:rsidR="007F2A21" w:rsidRPr="008E1F20" w:rsidRDefault="001143FE" w:rsidP="00CD1F05">
                <w:pPr>
                  <w:pStyle w:val="Heading2"/>
                  <w:rPr>
                    <w:sz w:val="28"/>
                    <w:szCs w:val="28"/>
                    <w:u w:val="single"/>
                  </w:rPr>
                </w:pPr>
                <w:r w:rsidRPr="008E1F20">
                  <w:rPr>
                    <w:sz w:val="28"/>
                    <w:szCs w:val="28"/>
                  </w:rPr>
                  <w:t>Education</w:t>
                </w:r>
              </w:p>
            </w:sdtContent>
          </w:sdt>
          <w:p w14:paraId="0173C7A6" w14:textId="069978D6" w:rsidR="007F2A21" w:rsidRPr="008E1F20" w:rsidRDefault="008043AB" w:rsidP="00CD1F05">
            <w:pPr>
              <w:pStyle w:val="Heading4"/>
              <w:rPr>
                <w:color w:val="355D7E" w:themeColor="accent1" w:themeShade="80"/>
                <w:sz w:val="20"/>
                <w:szCs w:val="20"/>
              </w:rPr>
            </w:pPr>
            <w:r>
              <w:rPr>
                <w:color w:val="355D7E" w:themeColor="accent1" w:themeShade="80"/>
                <w:sz w:val="20"/>
                <w:szCs w:val="20"/>
              </w:rPr>
              <w:t>_______</w:t>
            </w:r>
            <w:r w:rsidR="00EC3D3D">
              <w:rPr>
                <w:color w:val="355D7E" w:themeColor="accent1" w:themeShade="80"/>
                <w:sz w:val="20"/>
                <w:szCs w:val="20"/>
              </w:rPr>
              <w:t xml:space="preserve"> University</w:t>
            </w:r>
          </w:p>
          <w:p w14:paraId="51BED424" w14:textId="17AFBB00" w:rsidR="007F2A21" w:rsidRPr="008E1F20" w:rsidRDefault="007F2A21" w:rsidP="00CD1F05">
            <w:pPr>
              <w:pStyle w:val="Date"/>
              <w:rPr>
                <w:sz w:val="20"/>
                <w:szCs w:val="20"/>
              </w:rPr>
            </w:pPr>
            <w:r w:rsidRPr="008E1F20">
              <w:rPr>
                <w:sz w:val="20"/>
                <w:szCs w:val="20"/>
              </w:rPr>
              <w:t>20</w:t>
            </w:r>
            <w:r w:rsidR="008043AB">
              <w:rPr>
                <w:sz w:val="20"/>
                <w:szCs w:val="20"/>
              </w:rPr>
              <w:t>__</w:t>
            </w:r>
            <w:r w:rsidRPr="008E1F20">
              <w:rPr>
                <w:sz w:val="20"/>
                <w:szCs w:val="20"/>
              </w:rPr>
              <w:t>-20</w:t>
            </w:r>
            <w:r w:rsidR="008043AB">
              <w:rPr>
                <w:sz w:val="20"/>
                <w:szCs w:val="20"/>
              </w:rPr>
              <w:t>__</w:t>
            </w:r>
          </w:p>
          <w:p w14:paraId="525EEB3A" w14:textId="6195F92F" w:rsidR="00993F3D" w:rsidRPr="008E1F20" w:rsidRDefault="007F2A21" w:rsidP="0042516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8E1F20">
              <w:rPr>
                <w:i/>
                <w:iCs/>
                <w:sz w:val="20"/>
                <w:szCs w:val="20"/>
              </w:rPr>
              <w:t>Bachelor’s degree</w:t>
            </w:r>
            <w:r w:rsidRPr="008E1F20">
              <w:rPr>
                <w:sz w:val="20"/>
                <w:szCs w:val="20"/>
              </w:rPr>
              <w:t xml:space="preserve"> in </w:t>
            </w:r>
            <w:r w:rsidR="008043AB">
              <w:rPr>
                <w:sz w:val="20"/>
                <w:szCs w:val="20"/>
                <w:u w:val="single"/>
              </w:rPr>
              <w:t>_____</w:t>
            </w:r>
            <w:r w:rsidR="00E01D76">
              <w:rPr>
                <w:sz w:val="20"/>
                <w:szCs w:val="20"/>
              </w:rPr>
              <w:t xml:space="preserve"> </w:t>
            </w:r>
          </w:p>
          <w:p w14:paraId="20DD42B2" w14:textId="07F9B5B7" w:rsidR="007F2A21" w:rsidRPr="00E01D76" w:rsidRDefault="00993F3D" w:rsidP="0042516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u w:val="single"/>
              </w:rPr>
            </w:pPr>
            <w:r w:rsidRPr="008E1F20">
              <w:rPr>
                <w:i/>
                <w:iCs/>
                <w:sz w:val="20"/>
                <w:szCs w:val="20"/>
              </w:rPr>
              <w:t>M</w:t>
            </w:r>
            <w:r w:rsidR="00094F53" w:rsidRPr="008E1F20">
              <w:rPr>
                <w:i/>
                <w:iCs/>
                <w:sz w:val="20"/>
                <w:szCs w:val="20"/>
              </w:rPr>
              <w:t>inor</w:t>
            </w:r>
            <w:r w:rsidR="00094F53" w:rsidRPr="008E1F20">
              <w:rPr>
                <w:sz w:val="20"/>
                <w:szCs w:val="20"/>
              </w:rPr>
              <w:t xml:space="preserve"> in </w:t>
            </w:r>
            <w:r w:rsidR="008043AB">
              <w:rPr>
                <w:sz w:val="20"/>
                <w:szCs w:val="20"/>
                <w:u w:val="single"/>
              </w:rPr>
              <w:t>_____</w:t>
            </w:r>
          </w:p>
          <w:p w14:paraId="3B31215B" w14:textId="7A9FE52E" w:rsidR="00993F3D" w:rsidRPr="008E1F20" w:rsidRDefault="00993F3D" w:rsidP="00CD1F05">
            <w:pPr>
              <w:rPr>
                <w:sz w:val="20"/>
                <w:szCs w:val="20"/>
              </w:rPr>
            </w:pPr>
            <w:r w:rsidRPr="008E1F20">
              <w:rPr>
                <w:sz w:val="20"/>
                <w:szCs w:val="20"/>
              </w:rPr>
              <w:t xml:space="preserve">Dean’s High Honors </w:t>
            </w:r>
          </w:p>
          <w:p w14:paraId="404E197C" w14:textId="0F9867BA" w:rsidR="00A55B6A" w:rsidRPr="00517180" w:rsidRDefault="008043AB" w:rsidP="00CD1F0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____</w:t>
            </w:r>
            <w:r w:rsidR="007F2A21" w:rsidRPr="00517180">
              <w:rPr>
                <w:b/>
                <w:bCs/>
                <w:sz w:val="20"/>
                <w:szCs w:val="20"/>
              </w:rPr>
              <w:t xml:space="preserve"> GPA</w:t>
            </w:r>
          </w:p>
          <w:p w14:paraId="127BA24B" w14:textId="4B3041F9" w:rsidR="00AA5E1B" w:rsidRPr="008E1F20" w:rsidRDefault="00AA5E1B" w:rsidP="00CD1F05">
            <w:pPr>
              <w:pStyle w:val="Heading3"/>
              <w:rPr>
                <w:color w:val="auto"/>
                <w:sz w:val="28"/>
                <w:szCs w:val="28"/>
              </w:rPr>
            </w:pPr>
            <w:r w:rsidRPr="008E1F20">
              <w:rPr>
                <w:color w:val="auto"/>
                <w:sz w:val="28"/>
                <w:szCs w:val="28"/>
              </w:rPr>
              <w:t>Skills</w:t>
            </w:r>
          </w:p>
          <w:p w14:paraId="59930703" w14:textId="78EED93B" w:rsidR="00AA5E1B" w:rsidRPr="008E1F20" w:rsidRDefault="00AA5E1B" w:rsidP="00CD1F05">
            <w:pPr>
              <w:pStyle w:val="NoSpacing"/>
              <w:rPr>
                <w:b/>
                <w:bCs/>
                <w:color w:val="355D7E" w:themeColor="accent1" w:themeShade="80"/>
                <w:sz w:val="20"/>
                <w:szCs w:val="20"/>
              </w:rPr>
            </w:pPr>
            <w:r w:rsidRPr="008E1F20">
              <w:rPr>
                <w:b/>
                <w:bCs/>
                <w:color w:val="355D7E" w:themeColor="accent1" w:themeShade="80"/>
                <w:sz w:val="20"/>
                <w:szCs w:val="20"/>
              </w:rPr>
              <w:t>Dry lab</w:t>
            </w:r>
            <w:r w:rsidR="0061644E" w:rsidRPr="008E1F20">
              <w:rPr>
                <w:b/>
                <w:bCs/>
                <w:color w:val="355D7E" w:themeColor="accent1" w:themeShade="80"/>
                <w:sz w:val="20"/>
                <w:szCs w:val="20"/>
              </w:rPr>
              <w:t xml:space="preserve"> skills</w:t>
            </w:r>
          </w:p>
          <w:p w14:paraId="121A7688" w14:textId="77777777" w:rsidR="008043AB" w:rsidRPr="008043AB" w:rsidRDefault="008043AB" w:rsidP="008043AB">
            <w:pPr>
              <w:pStyle w:val="NoSpacing"/>
              <w:numPr>
                <w:ilvl w:val="0"/>
                <w:numId w:val="10"/>
              </w:numPr>
              <w:rPr>
                <w:b/>
                <w:bCs/>
                <w:color w:val="355D7E" w:themeColor="accent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______</w:t>
            </w:r>
            <w:r w:rsidR="00E01D76">
              <w:rPr>
                <w:sz w:val="20"/>
                <w:szCs w:val="20"/>
              </w:rPr>
              <w:t xml:space="preserve"> </w:t>
            </w:r>
          </w:p>
          <w:p w14:paraId="2B9C1C6B" w14:textId="4164F8BD" w:rsidR="008043AB" w:rsidRPr="008043AB" w:rsidRDefault="008043AB" w:rsidP="008043AB">
            <w:pPr>
              <w:pStyle w:val="NoSpacing"/>
              <w:numPr>
                <w:ilvl w:val="0"/>
                <w:numId w:val="10"/>
              </w:numPr>
              <w:rPr>
                <w:b/>
                <w:bCs/>
                <w:color w:val="355D7E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355D7E" w:themeColor="accent1" w:themeShade="80"/>
                <w:sz w:val="20"/>
                <w:szCs w:val="20"/>
              </w:rPr>
              <w:t>_______</w:t>
            </w:r>
          </w:p>
          <w:p w14:paraId="32C5FE81" w14:textId="1C4203E5" w:rsidR="009F5CA3" w:rsidRPr="008E1F20" w:rsidRDefault="009F5CA3" w:rsidP="008043AB">
            <w:pPr>
              <w:pStyle w:val="NoSpacing"/>
              <w:rPr>
                <w:b/>
                <w:bCs/>
                <w:color w:val="355D7E" w:themeColor="accent1" w:themeShade="80"/>
                <w:sz w:val="20"/>
                <w:szCs w:val="20"/>
              </w:rPr>
            </w:pPr>
            <w:r w:rsidRPr="008E1F20">
              <w:rPr>
                <w:b/>
                <w:bCs/>
                <w:color w:val="355D7E" w:themeColor="accent1" w:themeShade="80"/>
                <w:sz w:val="20"/>
                <w:szCs w:val="20"/>
              </w:rPr>
              <w:t>Wet lab</w:t>
            </w:r>
            <w:r w:rsidR="0061644E" w:rsidRPr="008E1F20">
              <w:rPr>
                <w:b/>
                <w:bCs/>
                <w:color w:val="355D7E" w:themeColor="accent1" w:themeShade="80"/>
                <w:sz w:val="20"/>
                <w:szCs w:val="20"/>
              </w:rPr>
              <w:t xml:space="preserve"> skills</w:t>
            </w:r>
          </w:p>
          <w:p w14:paraId="738C579C" w14:textId="45B2C2C4" w:rsidR="009F5CA3" w:rsidRPr="008E1F20" w:rsidRDefault="008043AB" w:rsidP="00CD1F05">
            <w:pPr>
              <w:pStyle w:val="NoSpacing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</w:t>
            </w:r>
          </w:p>
          <w:p w14:paraId="58CD3589" w14:textId="2FCAFDA2" w:rsidR="00E37490" w:rsidRPr="008E1F20" w:rsidRDefault="008043AB" w:rsidP="00CD1F05">
            <w:pPr>
              <w:pStyle w:val="NoSpacing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</w:t>
            </w:r>
          </w:p>
          <w:p w14:paraId="06011252" w14:textId="77777777" w:rsidR="00771FE8" w:rsidRPr="008E1F20" w:rsidRDefault="00771FE8" w:rsidP="00CD1F05">
            <w:pPr>
              <w:pStyle w:val="NoSpacing"/>
              <w:rPr>
                <w:sz w:val="20"/>
                <w:szCs w:val="20"/>
              </w:rPr>
            </w:pPr>
          </w:p>
          <w:p w14:paraId="249DC445" w14:textId="04DF4FB2" w:rsidR="0072146E" w:rsidRPr="008E1F20" w:rsidRDefault="0072146E" w:rsidP="00CD1F05">
            <w:pPr>
              <w:pStyle w:val="NoSpacing"/>
              <w:rPr>
                <w:b/>
                <w:bCs/>
                <w:color w:val="355D7E" w:themeColor="accent1" w:themeShade="80"/>
                <w:sz w:val="20"/>
                <w:szCs w:val="20"/>
              </w:rPr>
            </w:pPr>
            <w:r w:rsidRPr="008E1F20">
              <w:rPr>
                <w:b/>
                <w:bCs/>
                <w:color w:val="355D7E" w:themeColor="accent1" w:themeShade="80"/>
                <w:sz w:val="20"/>
                <w:szCs w:val="20"/>
              </w:rPr>
              <w:t>Social</w:t>
            </w:r>
            <w:r w:rsidR="0061644E" w:rsidRPr="008E1F20">
              <w:rPr>
                <w:b/>
                <w:bCs/>
                <w:color w:val="355D7E" w:themeColor="accent1" w:themeShade="80"/>
                <w:sz w:val="20"/>
                <w:szCs w:val="20"/>
              </w:rPr>
              <w:t xml:space="preserve"> skills</w:t>
            </w:r>
          </w:p>
          <w:p w14:paraId="2F27CAD9" w14:textId="65C6B272" w:rsidR="0072146E" w:rsidRDefault="008043AB" w:rsidP="00CD1F05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  <w:p w14:paraId="0EB72F6B" w14:textId="70ECF239" w:rsidR="004D5E2E" w:rsidRPr="008E1F20" w:rsidRDefault="004D5E2E" w:rsidP="00CD1F05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  <w:p w14:paraId="2A629386" w14:textId="2CB8BA4F" w:rsidR="004D3011" w:rsidRPr="008E1F20" w:rsidRDefault="007161BD" w:rsidP="00CD1F05">
            <w:pPr>
              <w:pStyle w:val="Heading3"/>
              <w:rPr>
                <w:color w:val="auto"/>
                <w:sz w:val="28"/>
                <w:szCs w:val="28"/>
              </w:rPr>
            </w:pPr>
            <w:r w:rsidRPr="008E1F20">
              <w:rPr>
                <w:color w:val="auto"/>
                <w:sz w:val="28"/>
                <w:szCs w:val="28"/>
              </w:rPr>
              <w:t>Leadership</w:t>
            </w:r>
          </w:p>
          <w:p w14:paraId="209D712B" w14:textId="1BCE511D" w:rsidR="008067FF" w:rsidRDefault="004D5E2E" w:rsidP="008067F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b/>
                <w:bCs/>
                <w:color w:val="355D7E" w:themeColor="accent1" w:themeShade="80"/>
                <w:sz w:val="20"/>
                <w:szCs w:val="20"/>
              </w:rPr>
              <w:t>Leadership role:</w:t>
            </w:r>
            <w:r w:rsidR="008067FF" w:rsidRPr="008E1F20">
              <w:rPr>
                <w:sz w:val="20"/>
                <w:szCs w:val="20"/>
              </w:rPr>
              <w:t xml:space="preserve"> </w:t>
            </w:r>
            <w:r w:rsidR="00C1623F">
              <w:t xml:space="preserve"> </w:t>
            </w:r>
            <w:r>
              <w:rPr>
                <w:sz w:val="20"/>
                <w:szCs w:val="20"/>
              </w:rPr>
              <w:t>Description of what you did</w:t>
            </w:r>
          </w:p>
          <w:p w14:paraId="6AAC7B69" w14:textId="18AD96AE" w:rsidR="006C1D9D" w:rsidRPr="004D5E2E" w:rsidRDefault="004D5E2E" w:rsidP="004D5E2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b/>
                <w:bCs/>
                <w:color w:val="355D7E" w:themeColor="accent1" w:themeShade="80"/>
                <w:sz w:val="20"/>
                <w:szCs w:val="20"/>
              </w:rPr>
              <w:t>______</w:t>
            </w:r>
            <w:r w:rsidR="00775CF0" w:rsidRPr="008E1F20">
              <w:rPr>
                <w:sz w:val="20"/>
                <w:szCs w:val="20"/>
              </w:rPr>
              <w:t xml:space="preserve">: </w:t>
            </w:r>
            <w:r w:rsidR="00775CF0">
              <w:t xml:space="preserve"> </w:t>
            </w:r>
            <w:r>
              <w:rPr>
                <w:sz w:val="20"/>
                <w:szCs w:val="20"/>
              </w:rPr>
              <w:t>______</w:t>
            </w:r>
          </w:p>
          <w:p w14:paraId="3C652D86" w14:textId="77777777" w:rsidR="006C0DAF" w:rsidRDefault="006C0DAF" w:rsidP="006C0DAF"/>
          <w:p w14:paraId="0B145F7B" w14:textId="77777777" w:rsidR="006C0DAF" w:rsidRDefault="006C0DAF" w:rsidP="006C0DAF"/>
          <w:p w14:paraId="58467F92" w14:textId="77777777" w:rsidR="006C0DAF" w:rsidRDefault="006C0DAF" w:rsidP="006C0DAF"/>
          <w:p w14:paraId="3B9E85BD" w14:textId="77777777" w:rsidR="006C0DAF" w:rsidRDefault="006C0DAF" w:rsidP="006C0DAF"/>
          <w:p w14:paraId="252B0CDE" w14:textId="77777777" w:rsidR="006C0DAF" w:rsidRDefault="006C0DAF" w:rsidP="006C0DAF"/>
          <w:p w14:paraId="3BE63723" w14:textId="77777777" w:rsidR="006C0DAF" w:rsidRDefault="006C0DAF" w:rsidP="006C0DAF"/>
          <w:p w14:paraId="27730254" w14:textId="77777777" w:rsidR="006C0DAF" w:rsidRDefault="006C0DAF" w:rsidP="006C0DAF"/>
          <w:p w14:paraId="180F8A22" w14:textId="77777777" w:rsidR="006C0DAF" w:rsidRDefault="006C0DAF" w:rsidP="006C0DAF"/>
          <w:p w14:paraId="54EF364E" w14:textId="022D1F1F" w:rsidR="006C0DAF" w:rsidRPr="004D3011" w:rsidRDefault="006C0DAF" w:rsidP="006C0DAF"/>
        </w:tc>
        <w:tc>
          <w:tcPr>
            <w:tcW w:w="269" w:type="dxa"/>
          </w:tcPr>
          <w:p w14:paraId="78032639" w14:textId="77777777" w:rsidR="001B2ABD" w:rsidRDefault="001B2ABD" w:rsidP="00CD1F05">
            <w:pPr>
              <w:tabs>
                <w:tab w:val="left" w:pos="990"/>
              </w:tabs>
            </w:pPr>
          </w:p>
        </w:tc>
        <w:tc>
          <w:tcPr>
            <w:tcW w:w="6661" w:type="dxa"/>
          </w:tcPr>
          <w:p w14:paraId="310BF0C5" w14:textId="5A9DFE9C" w:rsidR="00880999" w:rsidRPr="008E1F20" w:rsidRDefault="00AA5E1B" w:rsidP="00CD1F05">
            <w:pPr>
              <w:pStyle w:val="Heading2"/>
              <w:rPr>
                <w:sz w:val="28"/>
                <w:szCs w:val="28"/>
              </w:rPr>
            </w:pPr>
            <w:r w:rsidRPr="008E1F20">
              <w:rPr>
                <w:sz w:val="28"/>
                <w:szCs w:val="28"/>
              </w:rPr>
              <w:t xml:space="preserve">Honors and </w:t>
            </w:r>
            <w:r w:rsidR="00880999" w:rsidRPr="008E1F20">
              <w:rPr>
                <w:sz w:val="28"/>
                <w:szCs w:val="28"/>
              </w:rPr>
              <w:t>Awards</w:t>
            </w:r>
          </w:p>
          <w:p w14:paraId="71CED275" w14:textId="011341DC" w:rsidR="003C3BF3" w:rsidRPr="005764AF" w:rsidRDefault="004D5E2E" w:rsidP="00C55ED1">
            <w:pPr>
              <w:pStyle w:val="ListParagraph"/>
              <w:numPr>
                <w:ilvl w:val="0"/>
                <w:numId w:val="6"/>
              </w:numPr>
              <w:rPr>
                <w:sz w:val="19"/>
                <w:szCs w:val="19"/>
              </w:rPr>
            </w:pPr>
            <w:r>
              <w:rPr>
                <w:b/>
                <w:bCs/>
                <w:color w:val="355D7E" w:themeColor="accent1" w:themeShade="80"/>
                <w:sz w:val="19"/>
                <w:szCs w:val="19"/>
              </w:rPr>
              <w:t>Name of award</w:t>
            </w:r>
            <w:r w:rsidR="003C3BF3">
              <w:rPr>
                <w:b/>
                <w:bCs/>
                <w:color w:val="355D7E" w:themeColor="accent1" w:themeShade="80"/>
                <w:sz w:val="19"/>
                <w:szCs w:val="19"/>
              </w:rPr>
              <w:t xml:space="preserve"> </w:t>
            </w:r>
            <w:r w:rsidR="003C3BF3" w:rsidRPr="003C3BF3">
              <w:rPr>
                <w:color w:val="355D7E" w:themeColor="accent1" w:themeShade="80"/>
                <w:sz w:val="19"/>
                <w:szCs w:val="19"/>
              </w:rPr>
              <w:t>(</w:t>
            </w:r>
            <w:r>
              <w:rPr>
                <w:color w:val="355D7E" w:themeColor="accent1" w:themeShade="80"/>
                <w:sz w:val="19"/>
                <w:szCs w:val="19"/>
              </w:rPr>
              <w:t>year</w:t>
            </w:r>
            <w:r w:rsidR="003C3BF3" w:rsidRPr="003C3BF3">
              <w:rPr>
                <w:color w:val="355D7E" w:themeColor="accent1" w:themeShade="80"/>
                <w:sz w:val="19"/>
                <w:szCs w:val="19"/>
              </w:rPr>
              <w:t>)</w:t>
            </w:r>
            <w:r w:rsidR="00192EDF" w:rsidRPr="00192EDF">
              <w:rPr>
                <w:color w:val="000000" w:themeColor="text1"/>
                <w:sz w:val="19"/>
                <w:szCs w:val="19"/>
              </w:rPr>
              <w:t>(</w:t>
            </w:r>
            <w:r>
              <w:rPr>
                <w:color w:val="000000" w:themeColor="text1"/>
                <w:sz w:val="19"/>
                <w:szCs w:val="19"/>
              </w:rPr>
              <w:t>Description of award</w:t>
            </w:r>
            <w:r w:rsidR="00192EDF" w:rsidRPr="00192EDF">
              <w:rPr>
                <w:color w:val="000000" w:themeColor="text1"/>
                <w:sz w:val="19"/>
                <w:szCs w:val="19"/>
              </w:rPr>
              <w:t>)</w:t>
            </w:r>
          </w:p>
          <w:p w14:paraId="35C26E89" w14:textId="6FB1E954" w:rsidR="006877B5" w:rsidRPr="008043AB" w:rsidRDefault="008043AB" w:rsidP="00C55ED1">
            <w:pPr>
              <w:pStyle w:val="ListParagraph"/>
              <w:numPr>
                <w:ilvl w:val="0"/>
                <w:numId w:val="6"/>
              </w:numPr>
              <w:rPr>
                <w:sz w:val="19"/>
                <w:szCs w:val="19"/>
              </w:rPr>
            </w:pPr>
            <w:r>
              <w:rPr>
                <w:b/>
                <w:bCs/>
                <w:color w:val="355D7E" w:themeColor="accent1" w:themeShade="80"/>
                <w:sz w:val="19"/>
                <w:szCs w:val="19"/>
              </w:rPr>
              <w:t>_______</w:t>
            </w:r>
            <w:r w:rsidR="00E01D76">
              <w:rPr>
                <w:b/>
                <w:bCs/>
                <w:color w:val="355D7E" w:themeColor="accent1" w:themeShade="80"/>
                <w:sz w:val="19"/>
                <w:szCs w:val="19"/>
              </w:rPr>
              <w:t xml:space="preserve"> </w:t>
            </w:r>
            <w:r w:rsidR="006877B5" w:rsidRPr="00666EF7">
              <w:rPr>
                <w:color w:val="355D7E" w:themeColor="accent1" w:themeShade="80"/>
                <w:sz w:val="19"/>
                <w:szCs w:val="19"/>
              </w:rPr>
              <w:t>(</w:t>
            </w:r>
            <w:r>
              <w:rPr>
                <w:color w:val="355D7E" w:themeColor="accent1" w:themeShade="80"/>
                <w:sz w:val="19"/>
                <w:szCs w:val="19"/>
              </w:rPr>
              <w:t>____</w:t>
            </w:r>
            <w:r w:rsidR="006877B5" w:rsidRPr="00666EF7">
              <w:rPr>
                <w:color w:val="355D7E" w:themeColor="accent1" w:themeShade="80"/>
                <w:sz w:val="19"/>
                <w:szCs w:val="19"/>
              </w:rPr>
              <w:t>)</w:t>
            </w:r>
            <w:r w:rsidR="006877B5" w:rsidRPr="00666EF7">
              <w:rPr>
                <w:color w:val="000000" w:themeColor="text1"/>
                <w:sz w:val="19"/>
                <w:szCs w:val="19"/>
              </w:rPr>
              <w:t>(</w:t>
            </w:r>
            <w:r>
              <w:rPr>
                <w:color w:val="000000" w:themeColor="text1"/>
                <w:sz w:val="19"/>
                <w:szCs w:val="19"/>
              </w:rPr>
              <w:t>_______</w:t>
            </w:r>
            <w:r w:rsidR="006877B5" w:rsidRPr="00666EF7">
              <w:rPr>
                <w:color w:val="000000" w:themeColor="text1"/>
                <w:sz w:val="19"/>
                <w:szCs w:val="19"/>
              </w:rPr>
              <w:t>)</w:t>
            </w:r>
          </w:p>
          <w:p w14:paraId="7C77E702" w14:textId="77777777" w:rsidR="008043AB" w:rsidRPr="00666EF7" w:rsidRDefault="008043AB" w:rsidP="008043AB">
            <w:pPr>
              <w:pStyle w:val="ListParagraph"/>
              <w:numPr>
                <w:ilvl w:val="0"/>
                <w:numId w:val="6"/>
              </w:numPr>
              <w:rPr>
                <w:sz w:val="19"/>
                <w:szCs w:val="19"/>
              </w:rPr>
            </w:pPr>
            <w:r>
              <w:rPr>
                <w:b/>
                <w:bCs/>
                <w:color w:val="355D7E" w:themeColor="accent1" w:themeShade="80"/>
                <w:sz w:val="19"/>
                <w:szCs w:val="19"/>
              </w:rPr>
              <w:t xml:space="preserve">_______ </w:t>
            </w:r>
            <w:r w:rsidRPr="00666EF7">
              <w:rPr>
                <w:color w:val="355D7E" w:themeColor="accent1" w:themeShade="80"/>
                <w:sz w:val="19"/>
                <w:szCs w:val="19"/>
              </w:rPr>
              <w:t>(</w:t>
            </w:r>
            <w:r>
              <w:rPr>
                <w:color w:val="355D7E" w:themeColor="accent1" w:themeShade="80"/>
                <w:sz w:val="19"/>
                <w:szCs w:val="19"/>
              </w:rPr>
              <w:t>____</w:t>
            </w:r>
            <w:r w:rsidRPr="00666EF7">
              <w:rPr>
                <w:color w:val="355D7E" w:themeColor="accent1" w:themeShade="80"/>
                <w:sz w:val="19"/>
                <w:szCs w:val="19"/>
              </w:rPr>
              <w:t>)</w:t>
            </w:r>
            <w:r w:rsidRPr="00666EF7">
              <w:rPr>
                <w:color w:val="000000" w:themeColor="text1"/>
                <w:sz w:val="19"/>
                <w:szCs w:val="19"/>
              </w:rPr>
              <w:t>(</w:t>
            </w:r>
            <w:r>
              <w:rPr>
                <w:color w:val="000000" w:themeColor="text1"/>
                <w:sz w:val="19"/>
                <w:szCs w:val="19"/>
              </w:rPr>
              <w:t>_______</w:t>
            </w:r>
            <w:r w:rsidRPr="00666EF7">
              <w:rPr>
                <w:color w:val="000000" w:themeColor="text1"/>
                <w:sz w:val="19"/>
                <w:szCs w:val="19"/>
              </w:rPr>
              <w:t>)</w:t>
            </w:r>
          </w:p>
          <w:p w14:paraId="1EE62114" w14:textId="77777777" w:rsidR="008043AB" w:rsidRPr="00666EF7" w:rsidRDefault="008043AB" w:rsidP="008043AB">
            <w:pPr>
              <w:pStyle w:val="ListParagraph"/>
              <w:numPr>
                <w:ilvl w:val="0"/>
                <w:numId w:val="6"/>
              </w:numPr>
              <w:rPr>
                <w:sz w:val="19"/>
                <w:szCs w:val="19"/>
              </w:rPr>
            </w:pPr>
            <w:r>
              <w:rPr>
                <w:b/>
                <w:bCs/>
                <w:color w:val="355D7E" w:themeColor="accent1" w:themeShade="80"/>
                <w:sz w:val="19"/>
                <w:szCs w:val="19"/>
              </w:rPr>
              <w:t xml:space="preserve">_______ </w:t>
            </w:r>
            <w:r w:rsidRPr="00666EF7">
              <w:rPr>
                <w:color w:val="355D7E" w:themeColor="accent1" w:themeShade="80"/>
                <w:sz w:val="19"/>
                <w:szCs w:val="19"/>
              </w:rPr>
              <w:t>(</w:t>
            </w:r>
            <w:r>
              <w:rPr>
                <w:color w:val="355D7E" w:themeColor="accent1" w:themeShade="80"/>
                <w:sz w:val="19"/>
                <w:szCs w:val="19"/>
              </w:rPr>
              <w:t>____</w:t>
            </w:r>
            <w:r w:rsidRPr="00666EF7">
              <w:rPr>
                <w:color w:val="355D7E" w:themeColor="accent1" w:themeShade="80"/>
                <w:sz w:val="19"/>
                <w:szCs w:val="19"/>
              </w:rPr>
              <w:t>)</w:t>
            </w:r>
            <w:r w:rsidRPr="00666EF7">
              <w:rPr>
                <w:color w:val="000000" w:themeColor="text1"/>
                <w:sz w:val="19"/>
                <w:szCs w:val="19"/>
              </w:rPr>
              <w:t>(</w:t>
            </w:r>
            <w:r>
              <w:rPr>
                <w:color w:val="000000" w:themeColor="text1"/>
                <w:sz w:val="19"/>
                <w:szCs w:val="19"/>
              </w:rPr>
              <w:t>_______</w:t>
            </w:r>
            <w:r w:rsidRPr="00666EF7">
              <w:rPr>
                <w:color w:val="000000" w:themeColor="text1"/>
                <w:sz w:val="19"/>
                <w:szCs w:val="19"/>
              </w:rPr>
              <w:t>)</w:t>
            </w:r>
          </w:p>
          <w:p w14:paraId="11622025" w14:textId="77777777" w:rsidR="008043AB" w:rsidRPr="00666EF7" w:rsidRDefault="008043AB" w:rsidP="008043AB">
            <w:pPr>
              <w:pStyle w:val="ListParagraph"/>
              <w:rPr>
                <w:sz w:val="19"/>
                <w:szCs w:val="19"/>
              </w:rPr>
            </w:pPr>
          </w:p>
          <w:p w14:paraId="06614F18" w14:textId="14A73732" w:rsidR="005C4170" w:rsidRPr="008E1F20" w:rsidRDefault="005C4170" w:rsidP="00CD1F05">
            <w:pPr>
              <w:pStyle w:val="Heading2"/>
              <w:rPr>
                <w:sz w:val="28"/>
                <w:szCs w:val="28"/>
              </w:rPr>
            </w:pPr>
            <w:r w:rsidRPr="008E1F20">
              <w:rPr>
                <w:sz w:val="28"/>
                <w:szCs w:val="28"/>
              </w:rPr>
              <w:t>Presentations</w:t>
            </w:r>
          </w:p>
          <w:p w14:paraId="548663BD" w14:textId="185F465D" w:rsidR="00B22391" w:rsidRDefault="004D5E2E" w:rsidP="00B22391">
            <w:pPr>
              <w:rPr>
                <w:b/>
                <w:bCs/>
                <w:color w:val="355D7E" w:themeColor="accent1" w:themeShade="80"/>
                <w:sz w:val="19"/>
                <w:szCs w:val="19"/>
              </w:rPr>
            </w:pPr>
            <w:r>
              <w:rPr>
                <w:b/>
                <w:bCs/>
                <w:color w:val="355D7E" w:themeColor="accent1" w:themeShade="80"/>
                <w:sz w:val="19"/>
                <w:szCs w:val="19"/>
              </w:rPr>
              <w:t>Name of paper</w:t>
            </w:r>
            <w:r w:rsidR="00B22391" w:rsidRPr="00B22391">
              <w:rPr>
                <w:b/>
                <w:bCs/>
                <w:color w:val="355D7E" w:themeColor="accent1" w:themeShade="80"/>
                <w:sz w:val="19"/>
                <w:szCs w:val="19"/>
              </w:rPr>
              <w:t xml:space="preserve"> </w:t>
            </w:r>
          </w:p>
          <w:p w14:paraId="0CA06087" w14:textId="4FC5D0EE" w:rsidR="00507257" w:rsidRPr="005D1239" w:rsidRDefault="004D5E2E" w:rsidP="00B22391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color w:val="000000" w:themeColor="text1"/>
                <w:sz w:val="19"/>
                <w:szCs w:val="19"/>
              </w:rPr>
            </w:pPr>
            <w:r>
              <w:rPr>
                <w:color w:val="000000" w:themeColor="text1"/>
                <w:sz w:val="19"/>
                <w:szCs w:val="19"/>
              </w:rPr>
              <w:t>Conference name</w:t>
            </w:r>
            <w:r w:rsidR="00B22391" w:rsidRPr="005D1239">
              <w:rPr>
                <w:color w:val="000000" w:themeColor="text1"/>
                <w:sz w:val="19"/>
                <w:szCs w:val="19"/>
              </w:rPr>
              <w:t xml:space="preserve"> (Podium paper presentation</w:t>
            </w:r>
            <w:r w:rsidR="00CC4BD3">
              <w:rPr>
                <w:color w:val="000000" w:themeColor="text1"/>
                <w:sz w:val="19"/>
                <w:szCs w:val="19"/>
              </w:rPr>
              <w:t>, first author</w:t>
            </w:r>
            <w:r w:rsidR="00B22391" w:rsidRPr="005D1239">
              <w:rPr>
                <w:color w:val="000000" w:themeColor="text1"/>
                <w:sz w:val="19"/>
                <w:szCs w:val="19"/>
              </w:rPr>
              <w:t>)</w:t>
            </w:r>
          </w:p>
          <w:p w14:paraId="5869254B" w14:textId="3A3AE39E" w:rsidR="005764AF" w:rsidRDefault="004D5E2E" w:rsidP="005764AF">
            <w:pPr>
              <w:rPr>
                <w:b/>
                <w:bCs/>
                <w:color w:val="355D7E" w:themeColor="accent1" w:themeShade="80"/>
                <w:sz w:val="19"/>
                <w:szCs w:val="19"/>
              </w:rPr>
            </w:pPr>
            <w:r>
              <w:rPr>
                <w:b/>
                <w:bCs/>
                <w:color w:val="355D7E" w:themeColor="accent1" w:themeShade="80"/>
                <w:sz w:val="19"/>
                <w:szCs w:val="19"/>
              </w:rPr>
              <w:t>_____________________</w:t>
            </w:r>
          </w:p>
          <w:p w14:paraId="4EFCEEFC" w14:textId="2C901D7E" w:rsidR="005764AF" w:rsidRPr="005764AF" w:rsidRDefault="004D5E2E" w:rsidP="005764AF">
            <w:pPr>
              <w:pStyle w:val="ListParagraph"/>
              <w:numPr>
                <w:ilvl w:val="0"/>
                <w:numId w:val="15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____________</w:t>
            </w:r>
          </w:p>
          <w:p w14:paraId="4B2D1B10" w14:textId="714DC2F3" w:rsidR="00F97EE3" w:rsidRPr="008E1F20" w:rsidRDefault="00F97EE3" w:rsidP="00CD1F05">
            <w:pPr>
              <w:pStyle w:val="Heading2"/>
              <w:rPr>
                <w:sz w:val="28"/>
                <w:szCs w:val="28"/>
              </w:rPr>
            </w:pPr>
            <w:r w:rsidRPr="008E1F20">
              <w:rPr>
                <w:sz w:val="28"/>
                <w:szCs w:val="28"/>
              </w:rPr>
              <w:t>Publications</w:t>
            </w:r>
          </w:p>
          <w:p w14:paraId="3F3A86CE" w14:textId="5AC4BD7C" w:rsidR="005764AF" w:rsidRPr="005764AF" w:rsidRDefault="004D5E2E" w:rsidP="005764AF">
            <w:pPr>
              <w:rPr>
                <w:color w:val="00213A"/>
                <w:sz w:val="16"/>
                <w:szCs w:val="16"/>
              </w:rPr>
            </w:pPr>
            <w:r>
              <w:rPr>
                <w:color w:val="00213A"/>
                <w:sz w:val="16"/>
                <w:szCs w:val="16"/>
              </w:rPr>
              <w:t>____________</w:t>
            </w:r>
          </w:p>
          <w:p w14:paraId="4D255667" w14:textId="77777777" w:rsidR="005764AF" w:rsidRPr="005764AF" w:rsidRDefault="005764AF" w:rsidP="005764AF">
            <w:pPr>
              <w:rPr>
                <w:color w:val="00213A"/>
                <w:sz w:val="16"/>
                <w:szCs w:val="16"/>
              </w:rPr>
            </w:pPr>
          </w:p>
          <w:p w14:paraId="57F5D902" w14:textId="239081BC" w:rsidR="00DA67DD" w:rsidRDefault="004D5E2E" w:rsidP="005764AF">
            <w:pPr>
              <w:rPr>
                <w:color w:val="00213A"/>
                <w:sz w:val="16"/>
                <w:szCs w:val="16"/>
              </w:rPr>
            </w:pPr>
            <w:r>
              <w:rPr>
                <w:color w:val="00213A"/>
                <w:sz w:val="16"/>
                <w:szCs w:val="16"/>
              </w:rPr>
              <w:t>_____________</w:t>
            </w:r>
          </w:p>
          <w:p w14:paraId="135392CD" w14:textId="023D63CE" w:rsidR="006A4428" w:rsidRPr="00666EF7" w:rsidRDefault="00EA4D28" w:rsidP="00666EF7">
            <w:pPr>
              <w:pStyle w:val="Heading2"/>
              <w:rPr>
                <w:sz w:val="28"/>
                <w:szCs w:val="28"/>
              </w:rPr>
            </w:pPr>
            <w:r w:rsidRPr="008E1F20">
              <w:rPr>
                <w:sz w:val="28"/>
                <w:szCs w:val="28"/>
              </w:rPr>
              <w:t>Research Experience</w:t>
            </w:r>
          </w:p>
          <w:p w14:paraId="1E70D8D6" w14:textId="1A9CF2B2" w:rsidR="00B51391" w:rsidRPr="006A4428" w:rsidRDefault="004D5E2E" w:rsidP="00B51391">
            <w:pPr>
              <w:pStyle w:val="Heading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Institution you did research with</w:t>
            </w:r>
          </w:p>
          <w:p w14:paraId="6A3B45C2" w14:textId="5624FCCE" w:rsidR="00B51391" w:rsidRPr="006A4428" w:rsidRDefault="004D5E2E" w:rsidP="00B51391">
            <w:pPr>
              <w:pStyle w:val="Heading4"/>
              <w:rPr>
                <w:b w:val="0"/>
                <w:bCs/>
                <w:i/>
                <w:iCs/>
                <w:color w:val="355D7E" w:themeColor="accent1" w:themeShade="80"/>
                <w:sz w:val="19"/>
                <w:szCs w:val="19"/>
              </w:rPr>
            </w:pPr>
            <w:r>
              <w:rPr>
                <w:b w:val="0"/>
                <w:bCs/>
                <w:i/>
                <w:iCs/>
                <w:color w:val="355D7E" w:themeColor="accent1" w:themeShade="80"/>
                <w:sz w:val="19"/>
                <w:szCs w:val="19"/>
              </w:rPr>
              <w:t>Name of research project______</w:t>
            </w:r>
          </w:p>
          <w:p w14:paraId="7EF01045" w14:textId="6941C119" w:rsidR="00B51391" w:rsidRPr="006A4428" w:rsidRDefault="00C407B0" w:rsidP="00B51391">
            <w:pPr>
              <w:pStyle w:val="Dat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August</w:t>
            </w:r>
            <w:r w:rsidR="00B51391" w:rsidRPr="006A4428">
              <w:rPr>
                <w:sz w:val="19"/>
                <w:szCs w:val="19"/>
              </w:rPr>
              <w:t xml:space="preserve"> 202</w:t>
            </w:r>
            <w:r w:rsidR="00B51391">
              <w:rPr>
                <w:sz w:val="19"/>
                <w:szCs w:val="19"/>
              </w:rPr>
              <w:t>4</w:t>
            </w:r>
            <w:r w:rsidR="00B51391" w:rsidRPr="006A4428">
              <w:rPr>
                <w:sz w:val="19"/>
                <w:szCs w:val="19"/>
              </w:rPr>
              <w:t>-now</w:t>
            </w:r>
          </w:p>
          <w:p w14:paraId="6F9506D7" w14:textId="264AF425" w:rsidR="000C047E" w:rsidRDefault="004D5E2E" w:rsidP="000C047E">
            <w:r>
              <w:t xml:space="preserve">What you did for the project. </w:t>
            </w:r>
          </w:p>
          <w:p w14:paraId="1CED55E9" w14:textId="77777777" w:rsidR="004D5E2E" w:rsidRPr="000C047E" w:rsidRDefault="004D5E2E" w:rsidP="000C047E"/>
          <w:p w14:paraId="7B8DE8E3" w14:textId="77777777" w:rsidR="004D5E2E" w:rsidRPr="006A4428" w:rsidRDefault="004D5E2E" w:rsidP="004D5E2E">
            <w:pPr>
              <w:pStyle w:val="Heading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Institution you did research with</w:t>
            </w:r>
          </w:p>
          <w:p w14:paraId="0E2C597C" w14:textId="77777777" w:rsidR="004D5E2E" w:rsidRPr="006A4428" w:rsidRDefault="004D5E2E" w:rsidP="004D5E2E">
            <w:pPr>
              <w:pStyle w:val="Heading4"/>
              <w:rPr>
                <w:b w:val="0"/>
                <w:bCs/>
                <w:i/>
                <w:iCs/>
                <w:color w:val="355D7E" w:themeColor="accent1" w:themeShade="80"/>
                <w:sz w:val="19"/>
                <w:szCs w:val="19"/>
              </w:rPr>
            </w:pPr>
            <w:r>
              <w:rPr>
                <w:b w:val="0"/>
                <w:bCs/>
                <w:i/>
                <w:iCs/>
                <w:color w:val="355D7E" w:themeColor="accent1" w:themeShade="80"/>
                <w:sz w:val="19"/>
                <w:szCs w:val="19"/>
              </w:rPr>
              <w:t>Name of research project______</w:t>
            </w:r>
          </w:p>
          <w:p w14:paraId="567197D4" w14:textId="77777777" w:rsidR="004D5E2E" w:rsidRPr="006A4428" w:rsidRDefault="004D5E2E" w:rsidP="004D5E2E">
            <w:pPr>
              <w:pStyle w:val="Dat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August</w:t>
            </w:r>
            <w:r w:rsidRPr="006A4428">
              <w:rPr>
                <w:sz w:val="19"/>
                <w:szCs w:val="19"/>
              </w:rPr>
              <w:t xml:space="preserve"> 202</w:t>
            </w:r>
            <w:r>
              <w:rPr>
                <w:sz w:val="19"/>
                <w:szCs w:val="19"/>
              </w:rPr>
              <w:t>4</w:t>
            </w:r>
            <w:r w:rsidRPr="006A4428">
              <w:rPr>
                <w:sz w:val="19"/>
                <w:szCs w:val="19"/>
              </w:rPr>
              <w:t>-now</w:t>
            </w:r>
          </w:p>
          <w:p w14:paraId="5EDA792E" w14:textId="77777777" w:rsidR="004D5E2E" w:rsidRDefault="004D5E2E" w:rsidP="004D5E2E">
            <w:r>
              <w:t xml:space="preserve">What you did for the project. </w:t>
            </w:r>
          </w:p>
          <w:p w14:paraId="066810C7" w14:textId="77777777" w:rsidR="00852178" w:rsidRDefault="00852178" w:rsidP="00A421E8">
            <w:pPr>
              <w:pStyle w:val="Heading4"/>
              <w:rPr>
                <w:sz w:val="19"/>
                <w:szCs w:val="19"/>
              </w:rPr>
            </w:pPr>
          </w:p>
          <w:p w14:paraId="7576E30D" w14:textId="77777777" w:rsidR="004D5E2E" w:rsidRPr="006A4428" w:rsidRDefault="004D5E2E" w:rsidP="004D5E2E">
            <w:pPr>
              <w:pStyle w:val="Heading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Institution you did research with</w:t>
            </w:r>
          </w:p>
          <w:p w14:paraId="6CF1553E" w14:textId="77777777" w:rsidR="004D5E2E" w:rsidRPr="006A4428" w:rsidRDefault="004D5E2E" w:rsidP="004D5E2E">
            <w:pPr>
              <w:pStyle w:val="Heading4"/>
              <w:rPr>
                <w:b w:val="0"/>
                <w:bCs/>
                <w:i/>
                <w:iCs/>
                <w:color w:val="355D7E" w:themeColor="accent1" w:themeShade="80"/>
                <w:sz w:val="19"/>
                <w:szCs w:val="19"/>
              </w:rPr>
            </w:pPr>
            <w:r>
              <w:rPr>
                <w:b w:val="0"/>
                <w:bCs/>
                <w:i/>
                <w:iCs/>
                <w:color w:val="355D7E" w:themeColor="accent1" w:themeShade="80"/>
                <w:sz w:val="19"/>
                <w:szCs w:val="19"/>
              </w:rPr>
              <w:t>Name of research project______</w:t>
            </w:r>
          </w:p>
          <w:p w14:paraId="01601E8B" w14:textId="77777777" w:rsidR="004D5E2E" w:rsidRPr="006A4428" w:rsidRDefault="004D5E2E" w:rsidP="004D5E2E">
            <w:pPr>
              <w:pStyle w:val="Date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August</w:t>
            </w:r>
            <w:r w:rsidRPr="006A4428">
              <w:rPr>
                <w:sz w:val="19"/>
                <w:szCs w:val="19"/>
              </w:rPr>
              <w:t xml:space="preserve"> 202</w:t>
            </w:r>
            <w:r>
              <w:rPr>
                <w:sz w:val="19"/>
                <w:szCs w:val="19"/>
              </w:rPr>
              <w:t>4</w:t>
            </w:r>
            <w:r w:rsidRPr="006A4428">
              <w:rPr>
                <w:sz w:val="19"/>
                <w:szCs w:val="19"/>
              </w:rPr>
              <w:t>-now</w:t>
            </w:r>
          </w:p>
          <w:p w14:paraId="5F806714" w14:textId="77777777" w:rsidR="004D5E2E" w:rsidRDefault="004D5E2E" w:rsidP="004D5E2E">
            <w:r>
              <w:t xml:space="preserve">What you did for the project. </w:t>
            </w:r>
          </w:p>
          <w:p w14:paraId="6C402FCE" w14:textId="77777777" w:rsidR="004D5E2E" w:rsidRPr="004D5E2E" w:rsidRDefault="004D5E2E" w:rsidP="004D5E2E"/>
          <w:p w14:paraId="5B86DEAD" w14:textId="3041FE49" w:rsidR="006274FA" w:rsidRPr="001C7DDD" w:rsidRDefault="00361313" w:rsidP="004D5E2E">
            <w:pPr>
              <w:pStyle w:val="ListParagraph"/>
              <w:rPr>
                <w:sz w:val="20"/>
                <w:szCs w:val="20"/>
              </w:rPr>
            </w:pPr>
            <w:r w:rsidRPr="004B256A">
              <w:rPr>
                <w:sz w:val="20"/>
                <w:szCs w:val="20"/>
              </w:rPr>
              <w:t xml:space="preserve"> </w:t>
            </w:r>
          </w:p>
        </w:tc>
      </w:tr>
    </w:tbl>
    <w:p w14:paraId="4F3C9621" w14:textId="77777777" w:rsidR="009A76D0" w:rsidRDefault="009A76D0" w:rsidP="000C45FF">
      <w:pPr>
        <w:tabs>
          <w:tab w:val="left" w:pos="990"/>
        </w:tabs>
      </w:pPr>
    </w:p>
    <w:sectPr w:rsidR="009A76D0" w:rsidSect="00CD1F05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AE4D8" w14:textId="77777777" w:rsidR="006843A4" w:rsidRDefault="006843A4" w:rsidP="000C45FF">
      <w:r>
        <w:separator/>
      </w:r>
    </w:p>
  </w:endnote>
  <w:endnote w:type="continuationSeparator" w:id="0">
    <w:p w14:paraId="2E6CAF4F" w14:textId="77777777" w:rsidR="006843A4" w:rsidRDefault="006843A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1E9F9" w14:textId="77777777" w:rsidR="00CD1F05" w:rsidRDefault="00CD1F05" w:rsidP="00CD1F0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8FE46" w14:textId="77777777" w:rsidR="006843A4" w:rsidRDefault="006843A4" w:rsidP="000C45FF">
      <w:r>
        <w:separator/>
      </w:r>
    </w:p>
  </w:footnote>
  <w:footnote w:type="continuationSeparator" w:id="0">
    <w:p w14:paraId="1E936579" w14:textId="77777777" w:rsidR="006843A4" w:rsidRDefault="006843A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9C590" w14:textId="4AC8AD4A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C51B6B" wp14:editId="420DB28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1200" cy="9630000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1200" cy="9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1F0A"/>
    <w:multiLevelType w:val="hybridMultilevel"/>
    <w:tmpl w:val="DE867376"/>
    <w:lvl w:ilvl="0" w:tplc="CEB6D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17E3"/>
    <w:multiLevelType w:val="hybridMultilevel"/>
    <w:tmpl w:val="D400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90BBA"/>
    <w:multiLevelType w:val="hybridMultilevel"/>
    <w:tmpl w:val="0338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81750"/>
    <w:multiLevelType w:val="hybridMultilevel"/>
    <w:tmpl w:val="278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71D18"/>
    <w:multiLevelType w:val="hybridMultilevel"/>
    <w:tmpl w:val="B866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2901C73"/>
    <w:multiLevelType w:val="hybridMultilevel"/>
    <w:tmpl w:val="3AAE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F273A"/>
    <w:multiLevelType w:val="hybridMultilevel"/>
    <w:tmpl w:val="0A96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55B81"/>
    <w:multiLevelType w:val="hybridMultilevel"/>
    <w:tmpl w:val="5E2C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E3FC7"/>
    <w:multiLevelType w:val="hybridMultilevel"/>
    <w:tmpl w:val="F4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4214B"/>
    <w:multiLevelType w:val="hybridMultilevel"/>
    <w:tmpl w:val="2622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D2EFF"/>
    <w:multiLevelType w:val="hybridMultilevel"/>
    <w:tmpl w:val="585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27E97"/>
    <w:multiLevelType w:val="hybridMultilevel"/>
    <w:tmpl w:val="0788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40C30"/>
    <w:multiLevelType w:val="hybridMultilevel"/>
    <w:tmpl w:val="8E3AC75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76654877"/>
    <w:multiLevelType w:val="hybridMultilevel"/>
    <w:tmpl w:val="C0E0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F43B9"/>
    <w:multiLevelType w:val="hybridMultilevel"/>
    <w:tmpl w:val="BF54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722212">
    <w:abstractNumId w:val="5"/>
  </w:num>
  <w:num w:numId="2" w16cid:durableId="57556465">
    <w:abstractNumId w:val="4"/>
  </w:num>
  <w:num w:numId="3" w16cid:durableId="642201254">
    <w:abstractNumId w:val="9"/>
  </w:num>
  <w:num w:numId="4" w16cid:durableId="1055544177">
    <w:abstractNumId w:val="13"/>
  </w:num>
  <w:num w:numId="5" w16cid:durableId="449936022">
    <w:abstractNumId w:val="6"/>
  </w:num>
  <w:num w:numId="6" w16cid:durableId="1642493512">
    <w:abstractNumId w:val="0"/>
  </w:num>
  <w:num w:numId="7" w16cid:durableId="1751349198">
    <w:abstractNumId w:val="12"/>
  </w:num>
  <w:num w:numId="8" w16cid:durableId="975917033">
    <w:abstractNumId w:val="14"/>
  </w:num>
  <w:num w:numId="9" w16cid:durableId="786706083">
    <w:abstractNumId w:val="11"/>
  </w:num>
  <w:num w:numId="10" w16cid:durableId="870459915">
    <w:abstractNumId w:val="7"/>
  </w:num>
  <w:num w:numId="11" w16cid:durableId="1854302037">
    <w:abstractNumId w:val="15"/>
  </w:num>
  <w:num w:numId="12" w16cid:durableId="411005591">
    <w:abstractNumId w:val="10"/>
  </w:num>
  <w:num w:numId="13" w16cid:durableId="574823175">
    <w:abstractNumId w:val="1"/>
  </w:num>
  <w:num w:numId="14" w16cid:durableId="661197645">
    <w:abstractNumId w:val="8"/>
  </w:num>
  <w:num w:numId="15" w16cid:durableId="718866969">
    <w:abstractNumId w:val="3"/>
  </w:num>
  <w:num w:numId="16" w16cid:durableId="540678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B5"/>
    <w:rsid w:val="000041C4"/>
    <w:rsid w:val="00021274"/>
    <w:rsid w:val="00036450"/>
    <w:rsid w:val="00056D42"/>
    <w:rsid w:val="000638FD"/>
    <w:rsid w:val="00067B9C"/>
    <w:rsid w:val="000902E6"/>
    <w:rsid w:val="00094499"/>
    <w:rsid w:val="00094F53"/>
    <w:rsid w:val="00094FD6"/>
    <w:rsid w:val="00095CF9"/>
    <w:rsid w:val="00096D1F"/>
    <w:rsid w:val="000A50B5"/>
    <w:rsid w:val="000A62F8"/>
    <w:rsid w:val="000B3A87"/>
    <w:rsid w:val="000B7C64"/>
    <w:rsid w:val="000C047E"/>
    <w:rsid w:val="000C45FF"/>
    <w:rsid w:val="000E0EEE"/>
    <w:rsid w:val="000E3FD1"/>
    <w:rsid w:val="000E624D"/>
    <w:rsid w:val="0010436E"/>
    <w:rsid w:val="00107906"/>
    <w:rsid w:val="00112054"/>
    <w:rsid w:val="001143FE"/>
    <w:rsid w:val="00133EBA"/>
    <w:rsid w:val="00140136"/>
    <w:rsid w:val="00140783"/>
    <w:rsid w:val="001414DF"/>
    <w:rsid w:val="00144541"/>
    <w:rsid w:val="001525E1"/>
    <w:rsid w:val="0016003F"/>
    <w:rsid w:val="001671F6"/>
    <w:rsid w:val="00180329"/>
    <w:rsid w:val="0019001F"/>
    <w:rsid w:val="00191E35"/>
    <w:rsid w:val="00192EDF"/>
    <w:rsid w:val="001A74A5"/>
    <w:rsid w:val="001B2ABD"/>
    <w:rsid w:val="001B3EB5"/>
    <w:rsid w:val="001C4888"/>
    <w:rsid w:val="001C5F01"/>
    <w:rsid w:val="001C7DDD"/>
    <w:rsid w:val="001E0391"/>
    <w:rsid w:val="001E1759"/>
    <w:rsid w:val="001E1A5B"/>
    <w:rsid w:val="001E1B64"/>
    <w:rsid w:val="001E4ED7"/>
    <w:rsid w:val="001F1ECC"/>
    <w:rsid w:val="00200A4C"/>
    <w:rsid w:val="00204C52"/>
    <w:rsid w:val="00212661"/>
    <w:rsid w:val="00216AF9"/>
    <w:rsid w:val="00233BDC"/>
    <w:rsid w:val="002400EB"/>
    <w:rsid w:val="00243788"/>
    <w:rsid w:val="0024547A"/>
    <w:rsid w:val="00245FF2"/>
    <w:rsid w:val="002512F9"/>
    <w:rsid w:val="00256CF7"/>
    <w:rsid w:val="002576F0"/>
    <w:rsid w:val="00264118"/>
    <w:rsid w:val="002772F6"/>
    <w:rsid w:val="00281FD5"/>
    <w:rsid w:val="002905F6"/>
    <w:rsid w:val="002B7CF1"/>
    <w:rsid w:val="002D0979"/>
    <w:rsid w:val="002F5147"/>
    <w:rsid w:val="0030481B"/>
    <w:rsid w:val="0030797F"/>
    <w:rsid w:val="00311F9F"/>
    <w:rsid w:val="003156FC"/>
    <w:rsid w:val="003250A5"/>
    <w:rsid w:val="003254B5"/>
    <w:rsid w:val="003436A7"/>
    <w:rsid w:val="00346C5A"/>
    <w:rsid w:val="0036104C"/>
    <w:rsid w:val="00361313"/>
    <w:rsid w:val="0037121F"/>
    <w:rsid w:val="003774BF"/>
    <w:rsid w:val="00377C14"/>
    <w:rsid w:val="0038068E"/>
    <w:rsid w:val="00385167"/>
    <w:rsid w:val="00396ACB"/>
    <w:rsid w:val="003A674C"/>
    <w:rsid w:val="003A6B7D"/>
    <w:rsid w:val="003B06CA"/>
    <w:rsid w:val="003C3BF3"/>
    <w:rsid w:val="003C5E16"/>
    <w:rsid w:val="003D4FC4"/>
    <w:rsid w:val="004071FC"/>
    <w:rsid w:val="0041074A"/>
    <w:rsid w:val="004118E2"/>
    <w:rsid w:val="004160CA"/>
    <w:rsid w:val="0042516F"/>
    <w:rsid w:val="00425C42"/>
    <w:rsid w:val="00436DDC"/>
    <w:rsid w:val="00445947"/>
    <w:rsid w:val="004649CD"/>
    <w:rsid w:val="004813B3"/>
    <w:rsid w:val="00481A75"/>
    <w:rsid w:val="004913DE"/>
    <w:rsid w:val="00495AC3"/>
    <w:rsid w:val="00496591"/>
    <w:rsid w:val="004B256A"/>
    <w:rsid w:val="004B518F"/>
    <w:rsid w:val="004C252D"/>
    <w:rsid w:val="004C63E4"/>
    <w:rsid w:val="004D3011"/>
    <w:rsid w:val="004D367D"/>
    <w:rsid w:val="004D386F"/>
    <w:rsid w:val="004D5E2E"/>
    <w:rsid w:val="004E6AFF"/>
    <w:rsid w:val="004F0FAE"/>
    <w:rsid w:val="00507257"/>
    <w:rsid w:val="00517180"/>
    <w:rsid w:val="0052113A"/>
    <w:rsid w:val="005262AC"/>
    <w:rsid w:val="005337C5"/>
    <w:rsid w:val="005506E5"/>
    <w:rsid w:val="0055175C"/>
    <w:rsid w:val="005764AF"/>
    <w:rsid w:val="00582DE7"/>
    <w:rsid w:val="00593A54"/>
    <w:rsid w:val="005B17C7"/>
    <w:rsid w:val="005C21EE"/>
    <w:rsid w:val="005C4170"/>
    <w:rsid w:val="005D1239"/>
    <w:rsid w:val="005D3F37"/>
    <w:rsid w:val="005E39D5"/>
    <w:rsid w:val="005E4B3C"/>
    <w:rsid w:val="005F09D1"/>
    <w:rsid w:val="005F2F9D"/>
    <w:rsid w:val="00600530"/>
    <w:rsid w:val="00600670"/>
    <w:rsid w:val="006023A7"/>
    <w:rsid w:val="0061644E"/>
    <w:rsid w:val="00616E38"/>
    <w:rsid w:val="0062123A"/>
    <w:rsid w:val="006274FA"/>
    <w:rsid w:val="00637DBF"/>
    <w:rsid w:val="00646E75"/>
    <w:rsid w:val="00653381"/>
    <w:rsid w:val="00666EF7"/>
    <w:rsid w:val="006771D0"/>
    <w:rsid w:val="006831D4"/>
    <w:rsid w:val="006843A4"/>
    <w:rsid w:val="006877B5"/>
    <w:rsid w:val="00696699"/>
    <w:rsid w:val="006A4428"/>
    <w:rsid w:val="006B1C3B"/>
    <w:rsid w:val="006B6005"/>
    <w:rsid w:val="006B611E"/>
    <w:rsid w:val="006C0DAF"/>
    <w:rsid w:val="006C0F81"/>
    <w:rsid w:val="006C116B"/>
    <w:rsid w:val="006C1D9D"/>
    <w:rsid w:val="006D72DC"/>
    <w:rsid w:val="006E088D"/>
    <w:rsid w:val="006E3216"/>
    <w:rsid w:val="006F53C7"/>
    <w:rsid w:val="0070340F"/>
    <w:rsid w:val="00715FCB"/>
    <w:rsid w:val="007161BD"/>
    <w:rsid w:val="0072146E"/>
    <w:rsid w:val="007348C7"/>
    <w:rsid w:val="00742451"/>
    <w:rsid w:val="00743101"/>
    <w:rsid w:val="00743809"/>
    <w:rsid w:val="00771FE8"/>
    <w:rsid w:val="00772CE1"/>
    <w:rsid w:val="00775CF0"/>
    <w:rsid w:val="007775E1"/>
    <w:rsid w:val="007867A0"/>
    <w:rsid w:val="007927F5"/>
    <w:rsid w:val="007A785B"/>
    <w:rsid w:val="007B508B"/>
    <w:rsid w:val="007C5E5F"/>
    <w:rsid w:val="007D4FC2"/>
    <w:rsid w:val="007D6930"/>
    <w:rsid w:val="007D7C27"/>
    <w:rsid w:val="007F2A21"/>
    <w:rsid w:val="00802CA0"/>
    <w:rsid w:val="008043AB"/>
    <w:rsid w:val="008067FF"/>
    <w:rsid w:val="0081397E"/>
    <w:rsid w:val="00822D74"/>
    <w:rsid w:val="008466F1"/>
    <w:rsid w:val="00852178"/>
    <w:rsid w:val="00880999"/>
    <w:rsid w:val="0088434C"/>
    <w:rsid w:val="008A59E4"/>
    <w:rsid w:val="008B56FE"/>
    <w:rsid w:val="008D7080"/>
    <w:rsid w:val="008E1163"/>
    <w:rsid w:val="008E1F20"/>
    <w:rsid w:val="008E3458"/>
    <w:rsid w:val="008E6B80"/>
    <w:rsid w:val="00912D33"/>
    <w:rsid w:val="009260CD"/>
    <w:rsid w:val="00952C25"/>
    <w:rsid w:val="00957EDB"/>
    <w:rsid w:val="00993F3D"/>
    <w:rsid w:val="009A76D0"/>
    <w:rsid w:val="009B539F"/>
    <w:rsid w:val="009C7BE4"/>
    <w:rsid w:val="009F5CA3"/>
    <w:rsid w:val="00A16997"/>
    <w:rsid w:val="00A2118D"/>
    <w:rsid w:val="00A36D74"/>
    <w:rsid w:val="00A40869"/>
    <w:rsid w:val="00A421E8"/>
    <w:rsid w:val="00A44F9A"/>
    <w:rsid w:val="00A55235"/>
    <w:rsid w:val="00A55B6A"/>
    <w:rsid w:val="00A6638E"/>
    <w:rsid w:val="00A7071B"/>
    <w:rsid w:val="00A74F98"/>
    <w:rsid w:val="00A76301"/>
    <w:rsid w:val="00A805B5"/>
    <w:rsid w:val="00A9220A"/>
    <w:rsid w:val="00A922DD"/>
    <w:rsid w:val="00A96BD9"/>
    <w:rsid w:val="00AA5E1B"/>
    <w:rsid w:val="00AB4EB2"/>
    <w:rsid w:val="00AD76E2"/>
    <w:rsid w:val="00AE178F"/>
    <w:rsid w:val="00AF6D44"/>
    <w:rsid w:val="00B035AD"/>
    <w:rsid w:val="00B20152"/>
    <w:rsid w:val="00B22391"/>
    <w:rsid w:val="00B359E4"/>
    <w:rsid w:val="00B36947"/>
    <w:rsid w:val="00B45372"/>
    <w:rsid w:val="00B47F22"/>
    <w:rsid w:val="00B51391"/>
    <w:rsid w:val="00B56911"/>
    <w:rsid w:val="00B57D98"/>
    <w:rsid w:val="00B70850"/>
    <w:rsid w:val="00B91FD8"/>
    <w:rsid w:val="00BA43E7"/>
    <w:rsid w:val="00BB4B64"/>
    <w:rsid w:val="00BC06A1"/>
    <w:rsid w:val="00BC11EA"/>
    <w:rsid w:val="00BD03B0"/>
    <w:rsid w:val="00BD6103"/>
    <w:rsid w:val="00BE2258"/>
    <w:rsid w:val="00BE769A"/>
    <w:rsid w:val="00C039FE"/>
    <w:rsid w:val="00C066B6"/>
    <w:rsid w:val="00C1623F"/>
    <w:rsid w:val="00C2039A"/>
    <w:rsid w:val="00C37BA1"/>
    <w:rsid w:val="00C400E5"/>
    <w:rsid w:val="00C407B0"/>
    <w:rsid w:val="00C4674C"/>
    <w:rsid w:val="00C506CF"/>
    <w:rsid w:val="00C547D5"/>
    <w:rsid w:val="00C55ED1"/>
    <w:rsid w:val="00C72662"/>
    <w:rsid w:val="00C72BED"/>
    <w:rsid w:val="00C74D49"/>
    <w:rsid w:val="00C77156"/>
    <w:rsid w:val="00C80811"/>
    <w:rsid w:val="00C8479B"/>
    <w:rsid w:val="00C87AD9"/>
    <w:rsid w:val="00C9578B"/>
    <w:rsid w:val="00CB0055"/>
    <w:rsid w:val="00CC4222"/>
    <w:rsid w:val="00CC4BD3"/>
    <w:rsid w:val="00CD1F05"/>
    <w:rsid w:val="00CD7622"/>
    <w:rsid w:val="00CE2840"/>
    <w:rsid w:val="00D066E2"/>
    <w:rsid w:val="00D2522B"/>
    <w:rsid w:val="00D309B6"/>
    <w:rsid w:val="00D30E49"/>
    <w:rsid w:val="00D40AC3"/>
    <w:rsid w:val="00D422DE"/>
    <w:rsid w:val="00D5459D"/>
    <w:rsid w:val="00D9322E"/>
    <w:rsid w:val="00DA0930"/>
    <w:rsid w:val="00DA1F4D"/>
    <w:rsid w:val="00DA67DD"/>
    <w:rsid w:val="00DD070C"/>
    <w:rsid w:val="00DD172A"/>
    <w:rsid w:val="00DF696A"/>
    <w:rsid w:val="00E01D76"/>
    <w:rsid w:val="00E04661"/>
    <w:rsid w:val="00E1495F"/>
    <w:rsid w:val="00E15CD7"/>
    <w:rsid w:val="00E25A26"/>
    <w:rsid w:val="00E37490"/>
    <w:rsid w:val="00E4381A"/>
    <w:rsid w:val="00E55D74"/>
    <w:rsid w:val="00E65BCD"/>
    <w:rsid w:val="00E855DA"/>
    <w:rsid w:val="00EA1FF7"/>
    <w:rsid w:val="00EA2E1B"/>
    <w:rsid w:val="00EA4D28"/>
    <w:rsid w:val="00EB213F"/>
    <w:rsid w:val="00EC3D3D"/>
    <w:rsid w:val="00ED2AC4"/>
    <w:rsid w:val="00F05EDE"/>
    <w:rsid w:val="00F176CE"/>
    <w:rsid w:val="00F32745"/>
    <w:rsid w:val="00F364A3"/>
    <w:rsid w:val="00F60274"/>
    <w:rsid w:val="00F77FB9"/>
    <w:rsid w:val="00F842A2"/>
    <w:rsid w:val="00F84980"/>
    <w:rsid w:val="00F84CC9"/>
    <w:rsid w:val="00F8794B"/>
    <w:rsid w:val="00F97EE3"/>
    <w:rsid w:val="00FA5F9C"/>
    <w:rsid w:val="00FB068F"/>
    <w:rsid w:val="00FB10A4"/>
    <w:rsid w:val="00FD1CE9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C789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6B1C3B"/>
  </w:style>
  <w:style w:type="paragraph" w:styleId="Heading1">
    <w:name w:val="heading 1"/>
    <w:basedOn w:val="Normal"/>
    <w:next w:val="Normal"/>
    <w:link w:val="Heading1Char"/>
    <w:uiPriority w:val="9"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E2258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qFormat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0340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BE2258"/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094FD6"/>
    <w:pPr>
      <w:numPr>
        <w:numId w:val="1"/>
      </w:numPr>
      <w:ind w:left="420"/>
    </w:pPr>
    <w:rPr>
      <w:rFonts w:eastAsiaTheme="minorHAnsi"/>
      <w:color w:val="595959" w:themeColor="text1" w:themeTint="A6"/>
      <w:lang w:eastAsia="en-US"/>
    </w:rPr>
  </w:style>
  <w:style w:type="paragraph" w:styleId="NoSpacing">
    <w:name w:val="No Spacing"/>
    <w:uiPriority w:val="1"/>
    <w:semiHidden/>
    <w:rsid w:val="000041C4"/>
    <w:rPr>
      <w:szCs w:val="22"/>
    </w:rPr>
  </w:style>
  <w:style w:type="paragraph" w:styleId="ListParagraph">
    <w:name w:val="List Paragraph"/>
    <w:basedOn w:val="Normal"/>
    <w:uiPriority w:val="34"/>
    <w:semiHidden/>
    <w:qFormat/>
    <w:rsid w:val="008E6B80"/>
    <w:pPr>
      <w:ind w:left="720"/>
      <w:contextualSpacing/>
    </w:pPr>
  </w:style>
  <w:style w:type="paragraph" w:styleId="Revision">
    <w:name w:val="Revision"/>
    <w:hidden/>
    <w:uiPriority w:val="99"/>
    <w:semiHidden/>
    <w:rsid w:val="00ED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qi@case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C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17742B48F6242C3B11DCF1B634AC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7C201-7296-43D2-B291-EC86C31097F7}"/>
      </w:docPartPr>
      <w:docPartBody>
        <w:p w:rsidR="00595EF5" w:rsidRDefault="000F152F" w:rsidP="000F152F">
          <w:pPr>
            <w:pStyle w:val="F17742B48F6242C3B11DCF1B634AC9A5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99429271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F6"/>
    <w:rsid w:val="000F152F"/>
    <w:rsid w:val="000F37BF"/>
    <w:rsid w:val="00112F6E"/>
    <w:rsid w:val="001A17A3"/>
    <w:rsid w:val="001A7296"/>
    <w:rsid w:val="002F55D2"/>
    <w:rsid w:val="00395297"/>
    <w:rsid w:val="004904F6"/>
    <w:rsid w:val="004F757F"/>
    <w:rsid w:val="005366CD"/>
    <w:rsid w:val="005757F6"/>
    <w:rsid w:val="00582DE7"/>
    <w:rsid w:val="00595EF5"/>
    <w:rsid w:val="005F09D1"/>
    <w:rsid w:val="00651610"/>
    <w:rsid w:val="007348C7"/>
    <w:rsid w:val="008D0CE5"/>
    <w:rsid w:val="009F2E74"/>
    <w:rsid w:val="00A938A0"/>
    <w:rsid w:val="00CF1507"/>
    <w:rsid w:val="00CF68C5"/>
    <w:rsid w:val="00DB77BF"/>
    <w:rsid w:val="00EB4EFC"/>
    <w:rsid w:val="00ED4DC9"/>
    <w:rsid w:val="00EF2429"/>
    <w:rsid w:val="00EF6EA0"/>
    <w:rsid w:val="00F8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7742B48F6242C3B11DCF1B634AC9A5">
    <w:name w:val="F17742B48F6242C3B11DCF1B634AC9A5"/>
    <w:rsid w:val="000F152F"/>
  </w:style>
  <w:style w:type="paragraph" w:styleId="ListBullet">
    <w:name w:val="List Bullet"/>
    <w:basedOn w:val="Normal"/>
    <w:uiPriority w:val="11"/>
    <w:qFormat/>
    <w:rsid w:val="005757F6"/>
    <w:pPr>
      <w:numPr>
        <w:numId w:val="1"/>
      </w:numPr>
      <w:spacing w:after="0" w:line="240" w:lineRule="auto"/>
      <w:ind w:left="420"/>
    </w:pPr>
    <w:rPr>
      <w:rFonts w:eastAsiaTheme="minorHAnsi"/>
      <w:color w:val="595959" w:themeColor="text1" w:themeTint="A6"/>
      <w:sz w:val="18"/>
      <w:szCs w:val="1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72BF2-C914-4C15-9B13-52AC30348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2025-03-21T15:10:00Z</dcterms:created>
  <dcterms:modified xsi:type="dcterms:W3CDTF">2025-03-21T15:18:00Z</dcterms:modified>
</cp:coreProperties>
</file>